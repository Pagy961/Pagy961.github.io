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C2" w:rsidRPr="00614F4C" w:rsidRDefault="00B277C2" w:rsidP="00B277C2">
      <w:pPr>
        <w:widowControl w:val="0"/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Челябинской области</w:t>
      </w:r>
    </w:p>
    <w:p w:rsidR="005D4357" w:rsidRDefault="00B277C2" w:rsidP="00B277C2">
      <w:pPr>
        <w:widowControl w:val="0"/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</w:t>
      </w:r>
      <w:r w:rsidR="00E20464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профессиональное </w:t>
      </w:r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образовательное </w:t>
      </w:r>
    </w:p>
    <w:p w:rsidR="00B277C2" w:rsidRPr="00614F4C" w:rsidRDefault="00B277C2" w:rsidP="00B277C2">
      <w:pPr>
        <w:widowControl w:val="0"/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>учреждение</w:t>
      </w:r>
      <w:r w:rsidR="005D43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20464" w:rsidRPr="00614F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>«Челябинский радиотехнический техникум»</w:t>
      </w:r>
    </w:p>
    <w:p w:rsidR="00B277C2" w:rsidRDefault="00B277C2" w:rsidP="00B277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77C2" w:rsidRPr="00C01B37" w:rsidRDefault="003E2A24" w:rsidP="00074099">
      <w:pPr>
        <w:spacing w:after="480"/>
        <w:jc w:val="center"/>
        <w:rPr>
          <w:rFonts w:ascii="Times New Roman" w:eastAsia="Times New Roman" w:hAnsi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EB471D" w:rsidRPr="00EB471D">
        <w:rPr>
          <w:rFonts w:ascii="Times New Roman" w:hAnsi="Times New Roman" w:cs="Times New Roman"/>
          <w:sz w:val="28"/>
          <w:szCs w:val="28"/>
        </w:rPr>
        <w:t>09.02.05</w:t>
      </w:r>
      <w:r w:rsidR="00EB4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«Прикладная информатика (по отраслям)</w:t>
      </w:r>
      <w:r w:rsidR="00B277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528"/>
        <w:gridCol w:w="2795"/>
        <w:gridCol w:w="3708"/>
      </w:tblGrid>
      <w:tr w:rsidR="00B277C2" w:rsidRPr="00BB61C4" w:rsidTr="00C26B56">
        <w:tc>
          <w:tcPr>
            <w:tcW w:w="3528" w:type="dxa"/>
          </w:tcPr>
          <w:p w:rsidR="00B277C2" w:rsidRDefault="00B277C2" w:rsidP="005D4357">
            <w:pPr>
              <w:spacing w:after="0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  <w:p w:rsidR="003E2A24" w:rsidRPr="00C01B37" w:rsidRDefault="003E2A24" w:rsidP="005D4357">
            <w:pPr>
              <w:spacing w:after="0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795" w:type="dxa"/>
          </w:tcPr>
          <w:p w:rsidR="00B277C2" w:rsidRPr="00C01B37" w:rsidRDefault="00B277C2" w:rsidP="00C26B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708" w:type="dxa"/>
          </w:tcPr>
          <w:p w:rsidR="00B277C2" w:rsidRPr="00F01502" w:rsidRDefault="00B277C2" w:rsidP="00C26B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277C2" w:rsidRPr="00727DF3" w:rsidRDefault="00B277C2" w:rsidP="00B277C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77C2" w:rsidRDefault="00B277C2" w:rsidP="00B277C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20464" w:rsidRDefault="00E20464" w:rsidP="00B277C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20464" w:rsidRPr="00727DF3" w:rsidRDefault="00E20464" w:rsidP="00B277C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2A24" w:rsidRDefault="003E2A24" w:rsidP="00B277C2">
      <w:pPr>
        <w:spacing w:after="0"/>
        <w:jc w:val="center"/>
        <w:rPr>
          <w:rFonts w:ascii="Times New Roman" w:eastAsia="Times New Roman" w:hAnsi="Times New Roman"/>
          <w:b/>
          <w:caps/>
          <w:sz w:val="32"/>
          <w:szCs w:val="32"/>
          <w:lang w:eastAsia="ru-RU"/>
        </w:rPr>
      </w:pPr>
    </w:p>
    <w:p w:rsidR="00B277C2" w:rsidRDefault="00B167E7" w:rsidP="00B167E7">
      <w:pPr>
        <w:spacing w:after="0"/>
        <w:rPr>
          <w:rFonts w:ascii="Times New Roman" w:eastAsia="Times New Roman" w:hAnsi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aps/>
          <w:sz w:val="32"/>
          <w:szCs w:val="32"/>
          <w:lang w:eastAsia="ru-RU"/>
        </w:rPr>
        <w:t xml:space="preserve">                                                   </w:t>
      </w:r>
      <w:r w:rsidR="008459BA">
        <w:rPr>
          <w:rFonts w:ascii="Times New Roman" w:eastAsia="Times New Roman" w:hAnsi="Times New Roman"/>
          <w:b/>
          <w:caps/>
          <w:sz w:val="32"/>
          <w:szCs w:val="32"/>
          <w:lang w:eastAsia="ru-RU"/>
        </w:rPr>
        <w:t>Отчет</w:t>
      </w:r>
    </w:p>
    <w:p w:rsidR="008459BA" w:rsidRDefault="008459BA" w:rsidP="00B277C2">
      <w:pPr>
        <w:spacing w:after="0"/>
        <w:jc w:val="center"/>
        <w:rPr>
          <w:rFonts w:ascii="Times New Roman" w:eastAsia="Times New Roman" w:hAnsi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aps/>
          <w:sz w:val="32"/>
          <w:szCs w:val="32"/>
          <w:lang w:eastAsia="ru-RU"/>
        </w:rPr>
        <w:t>по практическим занятиям</w:t>
      </w:r>
    </w:p>
    <w:p w:rsidR="00B92A78" w:rsidRPr="00B92A78" w:rsidRDefault="00B92A78" w:rsidP="00B277C2">
      <w:pPr>
        <w:spacing w:after="0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  <w:t>по МДК 02.01 Разработка, Внедрение и адаптация отраслевого программного обеспепечения</w:t>
      </w:r>
      <w:r w:rsidR="00B167E7"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  <w:t xml:space="preserve"> </w:t>
      </w:r>
    </w:p>
    <w:p w:rsidR="00B277C2" w:rsidRDefault="00B277C2" w:rsidP="00B277C2">
      <w:pPr>
        <w:widowControl w:val="0"/>
        <w:spacing w:after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459BA" w:rsidRDefault="008459BA" w:rsidP="00B277C2">
      <w:pPr>
        <w:widowControl w:val="0"/>
        <w:spacing w:after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459BA" w:rsidRDefault="008459BA" w:rsidP="00B277C2">
      <w:pPr>
        <w:widowControl w:val="0"/>
        <w:spacing w:after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459BA" w:rsidRDefault="008459BA" w:rsidP="00B277C2">
      <w:pPr>
        <w:widowControl w:val="0"/>
        <w:spacing w:after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459BA" w:rsidRDefault="008459BA" w:rsidP="00B277C2">
      <w:pPr>
        <w:widowControl w:val="0"/>
        <w:spacing w:after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8459BA" w:rsidRPr="00C01B37" w:rsidRDefault="008459BA" w:rsidP="00B277C2">
      <w:pPr>
        <w:widowControl w:val="0"/>
        <w:spacing w:after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277C2" w:rsidRPr="00C01B37" w:rsidRDefault="008459BA" w:rsidP="00B277C2">
      <w:pPr>
        <w:widowControl w:val="0"/>
        <w:spacing w:after="0" w:line="360" w:lineRule="auto"/>
        <w:ind w:left="113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</w:t>
      </w:r>
      <w:r w:rsidR="00074099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07409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07409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07409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07409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B167E7" w:rsidRPr="00934B19">
        <w:rPr>
          <w:rFonts w:ascii="Times New Roman" w:eastAsia="Times New Roman" w:hAnsi="Times New Roman"/>
          <w:sz w:val="28"/>
          <w:szCs w:val="28"/>
          <w:lang w:eastAsia="ru-RU"/>
        </w:rPr>
        <w:t>_____________ К</w:t>
      </w:r>
      <w:r w:rsidR="00B277C2" w:rsidRPr="00934B19">
        <w:rPr>
          <w:rFonts w:ascii="Times New Roman" w:eastAsia="Times New Roman" w:hAnsi="Times New Roman"/>
          <w:sz w:val="28"/>
          <w:szCs w:val="28"/>
          <w:lang w:eastAsia="ru-RU"/>
        </w:rPr>
        <w:t xml:space="preserve">.О.  </w:t>
      </w:r>
      <w:proofErr w:type="spellStart"/>
      <w:r w:rsidR="00B167E7" w:rsidRPr="00934B19">
        <w:rPr>
          <w:rFonts w:ascii="Times New Roman" w:eastAsia="Times New Roman" w:hAnsi="Times New Roman"/>
          <w:sz w:val="28"/>
          <w:szCs w:val="28"/>
          <w:lang w:eastAsia="ru-RU"/>
        </w:rPr>
        <w:t>Кропотин</w:t>
      </w:r>
      <w:proofErr w:type="spellEnd"/>
    </w:p>
    <w:p w:rsidR="00B277C2" w:rsidRPr="00C01B37" w:rsidRDefault="008459BA" w:rsidP="00B277C2">
      <w:pPr>
        <w:widowControl w:val="0"/>
        <w:spacing w:after="0" w:line="360" w:lineRule="auto"/>
        <w:ind w:left="113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Принял</w:t>
      </w:r>
      <w:r w:rsidR="00B277C2" w:rsidRPr="00C01B37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B277C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5582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</w:t>
      </w:r>
      <w:r w:rsidR="00155828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B277C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B277C2" w:rsidRPr="00C01B3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="00B277C2" w:rsidRPr="00D91E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55828">
        <w:rPr>
          <w:rFonts w:ascii="Times New Roman" w:eastAsia="Times New Roman" w:hAnsi="Times New Roman"/>
          <w:sz w:val="28"/>
          <w:szCs w:val="28"/>
          <w:lang w:eastAsia="ru-RU"/>
        </w:rPr>
        <w:t xml:space="preserve">М.Б. </w:t>
      </w:r>
      <w:proofErr w:type="spellStart"/>
      <w:r w:rsidR="00155828">
        <w:rPr>
          <w:rFonts w:ascii="Times New Roman" w:eastAsia="Times New Roman" w:hAnsi="Times New Roman"/>
          <w:sz w:val="28"/>
          <w:szCs w:val="28"/>
          <w:lang w:eastAsia="ru-RU"/>
        </w:rPr>
        <w:t>Довженок</w:t>
      </w:r>
      <w:proofErr w:type="spellEnd"/>
    </w:p>
    <w:p w:rsidR="00B277C2" w:rsidRDefault="00B277C2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5828" w:rsidRPr="00C01B37" w:rsidRDefault="00155828" w:rsidP="00B277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77C2" w:rsidRDefault="00B277C2" w:rsidP="00B277C2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B277C2" w:rsidRDefault="00B277C2" w:rsidP="00B277C2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727DF3" w:rsidRDefault="00727DF3" w:rsidP="00B277C2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E32028" w:rsidRPr="008459BA" w:rsidRDefault="00B277C2" w:rsidP="001558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>Челябинск</w:t>
      </w:r>
      <w:r w:rsidR="002E5A60" w:rsidRPr="008459B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614F4C">
        <w:rPr>
          <w:rFonts w:ascii="Times New Roman" w:eastAsia="Times New Roman" w:hAnsi="Times New Roman"/>
          <w:sz w:val="28"/>
          <w:szCs w:val="28"/>
          <w:lang w:eastAsia="ru-RU"/>
        </w:rPr>
        <w:t xml:space="preserve">  201</w:t>
      </w:r>
      <w:r w:rsidR="002E5A60" w:rsidRPr="008459BA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proofErr w:type="gramEnd"/>
    </w:p>
    <w:sectPr w:rsidR="00E32028" w:rsidRPr="008459BA" w:rsidSect="00334C70">
      <w:headerReference w:type="default" r:id="rId7"/>
      <w:footerReference w:type="default" r:id="rId8"/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A5B" w:rsidRDefault="00D42A5B" w:rsidP="009D2D43">
      <w:pPr>
        <w:spacing w:after="0" w:line="240" w:lineRule="auto"/>
      </w:pPr>
      <w:r>
        <w:separator/>
      </w:r>
    </w:p>
  </w:endnote>
  <w:endnote w:type="continuationSeparator" w:id="0">
    <w:p w:rsidR="00D42A5B" w:rsidRDefault="00D42A5B" w:rsidP="009D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DA" w:rsidRDefault="00D42A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A5B" w:rsidRDefault="00D42A5B" w:rsidP="009D2D43">
      <w:pPr>
        <w:spacing w:after="0" w:line="240" w:lineRule="auto"/>
      </w:pPr>
      <w:r>
        <w:separator/>
      </w:r>
    </w:p>
  </w:footnote>
  <w:footnote w:type="continuationSeparator" w:id="0">
    <w:p w:rsidR="00D42A5B" w:rsidRDefault="00D42A5B" w:rsidP="009D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DA" w:rsidRDefault="00D42A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77C2"/>
    <w:rsid w:val="00074099"/>
    <w:rsid w:val="00132E8E"/>
    <w:rsid w:val="00155828"/>
    <w:rsid w:val="001A2484"/>
    <w:rsid w:val="001C3D8A"/>
    <w:rsid w:val="00254BDE"/>
    <w:rsid w:val="002E5A60"/>
    <w:rsid w:val="00334C70"/>
    <w:rsid w:val="003E2A24"/>
    <w:rsid w:val="004010AC"/>
    <w:rsid w:val="00576EF9"/>
    <w:rsid w:val="00596C37"/>
    <w:rsid w:val="005C5C97"/>
    <w:rsid w:val="005D012F"/>
    <w:rsid w:val="005D4357"/>
    <w:rsid w:val="006A67A5"/>
    <w:rsid w:val="00727DF3"/>
    <w:rsid w:val="00733712"/>
    <w:rsid w:val="00780D69"/>
    <w:rsid w:val="007C7618"/>
    <w:rsid w:val="008459BA"/>
    <w:rsid w:val="0087452F"/>
    <w:rsid w:val="008C00DB"/>
    <w:rsid w:val="00934B19"/>
    <w:rsid w:val="009C7381"/>
    <w:rsid w:val="009D2D43"/>
    <w:rsid w:val="009E31BD"/>
    <w:rsid w:val="00B033EB"/>
    <w:rsid w:val="00B167E7"/>
    <w:rsid w:val="00B277C2"/>
    <w:rsid w:val="00B6722E"/>
    <w:rsid w:val="00B85A7E"/>
    <w:rsid w:val="00B92A78"/>
    <w:rsid w:val="00BB01B0"/>
    <w:rsid w:val="00BF2705"/>
    <w:rsid w:val="00C13AEE"/>
    <w:rsid w:val="00C178CE"/>
    <w:rsid w:val="00C2309F"/>
    <w:rsid w:val="00C47A98"/>
    <w:rsid w:val="00CD4530"/>
    <w:rsid w:val="00CF60DB"/>
    <w:rsid w:val="00D42A5B"/>
    <w:rsid w:val="00D62398"/>
    <w:rsid w:val="00E163F2"/>
    <w:rsid w:val="00E20464"/>
    <w:rsid w:val="00E2468A"/>
    <w:rsid w:val="00E32028"/>
    <w:rsid w:val="00EA087B"/>
    <w:rsid w:val="00EB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B82D46-C957-4DD6-97F7-C5B61DA7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7C2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277C2"/>
    <w:pPr>
      <w:keepNext/>
      <w:spacing w:before="240" w:after="60" w:line="360" w:lineRule="auto"/>
      <w:ind w:firstLine="709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B277C2"/>
    <w:pPr>
      <w:keepNext/>
      <w:widowControl w:val="0"/>
      <w:suppressAutoHyphens/>
      <w:spacing w:before="240" w:after="60" w:line="360" w:lineRule="auto"/>
      <w:ind w:firstLine="567"/>
      <w:contextualSpacing/>
      <w:jc w:val="both"/>
      <w:outlineLvl w:val="1"/>
    </w:pPr>
    <w:rPr>
      <w:rFonts w:ascii="Times New Roman" w:eastAsia="Times New Roman" w:hAnsi="Times New Roman" w:cs="Arial"/>
      <w:b/>
      <w:bCs/>
      <w:iCs/>
      <w:kern w:val="1"/>
      <w:sz w:val="28"/>
      <w:szCs w:val="28"/>
      <w:lang w:eastAsia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7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277C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B277C2"/>
    <w:rPr>
      <w:rFonts w:ascii="Times New Roman" w:eastAsia="Times New Roman" w:hAnsi="Times New Roman" w:cs="Arial"/>
      <w:b/>
      <w:bCs/>
      <w:iCs/>
      <w:kern w:val="1"/>
      <w:sz w:val="28"/>
      <w:szCs w:val="28"/>
      <w:lang w:eastAsia="ar-SA"/>
    </w:rPr>
  </w:style>
  <w:style w:type="character" w:customStyle="1" w:styleId="70">
    <w:name w:val="Заголовок 7 Знак"/>
    <w:basedOn w:val="a0"/>
    <w:link w:val="7"/>
    <w:uiPriority w:val="9"/>
    <w:semiHidden/>
    <w:rsid w:val="00B277C2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a3">
    <w:name w:val="header"/>
    <w:basedOn w:val="a"/>
    <w:link w:val="a4"/>
    <w:uiPriority w:val="99"/>
    <w:unhideWhenUsed/>
    <w:rsid w:val="00B27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7C2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B27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7C2"/>
    <w:rPr>
      <w:rFonts w:eastAsiaTheme="minorHAnsi"/>
      <w:lang w:eastAsia="en-US"/>
    </w:rPr>
  </w:style>
  <w:style w:type="paragraph" w:customStyle="1" w:styleId="a7">
    <w:name w:val="Чертежный"/>
    <w:uiPriority w:val="99"/>
    <w:rsid w:val="00B277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07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409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55;&#1086;&#1083;&#1100;&#1079;&#1086;&#1074;&#1072;&#1090;&#1077;&#1083;&#1100;\Application%20Data\Microsoft\&#1064;&#1072;&#1073;&#1083;&#1086;&#1085;&#1099;\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157C5-C9E0-4AE5-A48A-92784053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</Template>
  <TotalTime>71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20</cp:revision>
  <cp:lastPrinted>2016-05-30T09:10:00Z</cp:lastPrinted>
  <dcterms:created xsi:type="dcterms:W3CDTF">2016-02-20T03:01:00Z</dcterms:created>
  <dcterms:modified xsi:type="dcterms:W3CDTF">2019-10-01T06:12:00Z</dcterms:modified>
</cp:coreProperties>
</file>